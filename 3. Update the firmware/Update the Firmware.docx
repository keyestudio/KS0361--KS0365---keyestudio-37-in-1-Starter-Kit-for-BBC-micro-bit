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Style w:val="11"/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How to Update the Firmware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Hardware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the physical part of a micro:bit.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Software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made up of the programs you write and run on your micro:bit.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Firmware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is in the middle: a special kind of software that makes devices function properly. It’s physically stored in the micro:bit’s interface chip and doesn’t change when you write programs or turn your micro:bit off, but it can be updated.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The micro:bit will work with the firmware it came with, but there may be times when you may want to update the firmware to use new features like 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"https://microbit.org/get-started/user-guide/web-usb/"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8"/>
          <w:szCs w:val="28"/>
        </w:rPr>
        <w:t>WebUSB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Checking your firmware version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To find out what version of the firmware you have on your micro:bit,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Plug it in via USB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, open up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DETAILS.TXT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file from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and look for the number on the line that begins 'Interface Version'. In this example, the firmware version is 0250: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# DAPLink Firmware - see https://mbed.com/daplink Unique ID: 9900000031634e4500624014000000320000000097969901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HIC ID: 97969901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Auto Reset: 1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Automation allowed: 0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Overflow detection: 0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Daplink Mode: Interface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Interface Version: 0250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Git SHA: 682d8303e37355532402b8d93c4f240a3cec02a9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Local Mods: 0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USB Interfaces: MSD, CDC, HID, WebUSB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Interface CRC: 0x3f2b7e12</w:t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Style w:val="14"/>
          <w:rFonts w:hint="eastAsia" w:ascii="微软雅黑" w:hAnsi="微软雅黑" w:eastAsia="微软雅黑" w:cs="微软雅黑"/>
          <w:sz w:val="28"/>
          <w:szCs w:val="28"/>
        </w:rPr>
        <w:t>Remount count: 0URL: https://microbit.org/device/?id=9900&amp;v=0250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How to update the firmware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Disconnect the USB cable and battery pack from the micro:bit.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Hold the reset button at the back of the micro:bit and plug the USB lead into the device. You should see a drive appear in your file manager called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 xml:space="preserve">MAINTENANCE </w:t>
      </w:r>
      <w:r>
        <w:rPr>
          <w:rFonts w:hint="eastAsia" w:ascii="微软雅黑" w:hAnsi="微软雅黑" w:eastAsia="微软雅黑" w:cs="微软雅黑"/>
          <w:sz w:val="28"/>
          <w:szCs w:val="28"/>
        </w:rPr>
        <w:t>(instead of MICROBIT).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414270" cy="15151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400425" cy="23336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 xml:space="preserve">MAINTENANCE </w:t>
      </w:r>
      <w:r>
        <w:rPr>
          <w:rFonts w:hint="eastAsia" w:ascii="微软雅黑" w:hAnsi="微软雅黑" w:eastAsia="微软雅黑" w:cs="微软雅黑"/>
          <w:sz w:val="28"/>
          <w:szCs w:val="28"/>
        </w:rPr>
        <w:t>drive will look like this, depending on your computer: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Windows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963545" cy="1598295"/>
            <wp:effectExtent l="0" t="0" r="8255" b="190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067" t="1622" r="1192" b="464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323965" cy="1394460"/>
            <wp:effectExtent l="0" t="0" r="635" b="152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r>
        <w:rPr>
          <w:rFonts w:hint="eastAsia" w:ascii="微软雅黑" w:hAnsi="微软雅黑" w:eastAsia="微软雅黑" w:cs="微软雅黑"/>
          <w:sz w:val="28"/>
          <w:szCs w:val="28"/>
        </w:rPr>
        <w:t>Download the hex file from this page to your computer.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"https://cdn.sanity.io/files/ajwvhvgo/production/5ecfa4d407a9d02e0f2e7fe192e5fa6a246f8621.hex?dl=0253_kl26z_microbit_0x8000.hex 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8"/>
          <w:szCs w:val="28"/>
        </w:rPr>
        <w:t>Downlaod the latest firmware-0253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Drag and drop the new firmware .HEX file you downloaded from this page onto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 xml:space="preserve">MAINTENANCE 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drive and wait for the yellow LED on the back of the device to stop flashing. When the upgrade is completed, the micro:bit will reset, ejecting itself from the computer and re-appear in normal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mode.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Finally, check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DETAILS.TXT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file that is on the </w:t>
      </w:r>
      <w:r>
        <w:rPr>
          <w:rStyle w:val="11"/>
          <w:rFonts w:hint="eastAsia" w:ascii="微软雅黑" w:hAnsi="微软雅黑" w:eastAsia="微软雅黑" w:cs="微软雅黑"/>
          <w:sz w:val="28"/>
          <w:szCs w:val="28"/>
        </w:rPr>
        <w:t>MICROBIT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drive and make sure that it has the same version number as the .HEX firmware that you just downloaded and flashed to the interface chip.</w:t>
      </w: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ql5uc8AAAAFAQAADwAAAAAAAAABACAAAAAiAAAAZHJzL2Rvd25yZXYu&#10;eG1sUEsBAhQAFAAAAAgAh07iQHCbhUXLAQAAeQMAAA4AAAAAAAAAAQAgAAAAH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6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0288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wG9p2QAAAAgBAAAPAAAAAAAAAAEAIAAAACIAAABkcnMvZG93bnJldi54bWxQ&#10;SwECFAAUAAAACACHTuJA1OOIqC8CAAAxBAAADgAAAAAAAAABACAAAAAo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FBA1D"/>
    <w:multiLevelType w:val="singleLevel"/>
    <w:tmpl w:val="91CFB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44FE0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8140CF8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8C44F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084670A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2020-08-11T04:17:00Z</dcterms:created>
  <dc:creator>Administrator</dc:creator>
  <cp:lastModifiedBy>Administrator</cp:lastModifiedBy>
  <dcterms:modified xsi:type="dcterms:W3CDTF">2020-08-11T09:15:59Z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